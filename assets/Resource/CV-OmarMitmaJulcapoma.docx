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</w:tblGrid>
      <w:tr w:rsidR="00620FBD" w14:paraId="45DB6745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2B8FE32D" w14:textId="7F0AF88F" w:rsidR="00620FBD" w:rsidRDefault="00EC5F8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sz w:val="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DEC0F7" wp14:editId="7FA74235">
                      <wp:simplePos x="0" y="0"/>
                      <wp:positionH relativeFrom="column">
                        <wp:posOffset>-196850</wp:posOffset>
                      </wp:positionH>
                      <wp:positionV relativeFrom="paragraph">
                        <wp:posOffset>2465705</wp:posOffset>
                      </wp:positionV>
                      <wp:extent cx="2257425" cy="693420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7425" cy="6934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3FEC8" w14:textId="5CE191F7" w:rsidR="00EC5F8F" w:rsidRDefault="00EC5F8F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Omar Kevin Mitma Julcapoma</w:t>
                                  </w:r>
                                </w:p>
                                <w:p w14:paraId="225BE59D" w14:textId="77777777" w:rsidR="00EC5F8F" w:rsidRDefault="00EC5F8F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</w:p>
                                <w:p w14:paraId="06D0F4CF" w14:textId="73F1E7F0" w:rsidR="003D37D6" w:rsidRPr="003D37D6" w:rsidRDefault="003D37D6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 w:rsidRPr="003D37D6"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Contacto:</w:t>
                                  </w:r>
                                </w:p>
                                <w:p w14:paraId="6D6310FA" w14:textId="6EFF0F74" w:rsidR="003D37D6" w:rsidRPr="000240AC" w:rsidRDefault="000240AC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  <w:lang w:val="es-MX"/>
                                    </w:rPr>
                                  </w:pPr>
                                  <w:r w:rsidRPr="000240AC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  <w:lang w:val="es-MX"/>
                                    </w:rPr>
                                    <w:t>TELEFONO:</w:t>
                                  </w:r>
                                </w:p>
                                <w:p w14:paraId="7B5509EA" w14:textId="036D9EFE" w:rsidR="000240AC" w:rsidRDefault="000240AC" w:rsidP="000240AC">
                                  <w:pPr>
                                    <w:spacing w:line="216" w:lineRule="auto"/>
                                    <w:rPr>
                                      <w:sz w:val="22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4"/>
                                      <w:lang w:val="es-MX"/>
                                    </w:rPr>
                                    <w:t>+51 931 899 489</w:t>
                                  </w:r>
                                </w:p>
                                <w:p w14:paraId="1F7915E5" w14:textId="57B1F760" w:rsidR="000240AC" w:rsidRDefault="000240AC" w:rsidP="000240AC">
                                  <w:pPr>
                                    <w:spacing w:line="216" w:lineRule="auto"/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  <w:lang w:val="es-MX"/>
                                    </w:rPr>
                                  </w:pPr>
                                  <w:r w:rsidRPr="000240AC">
                                    <w:rPr>
                                      <w:b/>
                                      <w:bCs/>
                                      <w:sz w:val="24"/>
                                      <w:szCs w:val="28"/>
                                      <w:lang w:val="es-MX"/>
                                    </w:rPr>
                                    <w:t>E-mail:</w:t>
                                  </w:r>
                                </w:p>
                                <w:p w14:paraId="616C0E6A" w14:textId="3C69DEE4" w:rsidR="000240AC" w:rsidRDefault="00C638EE" w:rsidP="000240AC">
                                  <w:pPr>
                                    <w:spacing w:line="216" w:lineRule="auto"/>
                                    <w:rPr>
                                      <w:sz w:val="22"/>
                                      <w:szCs w:val="24"/>
                                      <w:lang w:val="es-MX"/>
                                    </w:rPr>
                                  </w:pPr>
                                  <w:hyperlink r:id="rId10" w:history="1">
                                    <w:r w:rsidR="000240AC" w:rsidRPr="00EB323B">
                                      <w:rPr>
                                        <w:rStyle w:val="Hipervnculo"/>
                                        <w:sz w:val="22"/>
                                        <w:szCs w:val="24"/>
                                        <w:lang w:val="es-MX"/>
                                      </w:rPr>
                                      <w:t>omarmitma123@gmail.com</w:t>
                                    </w:r>
                                  </w:hyperlink>
                                </w:p>
                                <w:p w14:paraId="4498A832" w14:textId="77777777" w:rsidR="00B45341" w:rsidRDefault="00B45341" w:rsidP="000240AC">
                                  <w:pPr>
                                    <w:spacing w:line="216" w:lineRule="auto"/>
                                    <w:rPr>
                                      <w:sz w:val="22"/>
                                      <w:szCs w:val="24"/>
                                      <w:lang w:val="es-MX"/>
                                    </w:rPr>
                                  </w:pPr>
                                </w:p>
                                <w:p w14:paraId="2139653E" w14:textId="77777777" w:rsidR="00B25C83" w:rsidRDefault="00B25C83" w:rsidP="00B25C83">
                                  <w:pPr>
                                    <w:spacing w:before="240" w:line="264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 w:rsidRPr="00157B2A"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Idiomas:</w:t>
                                  </w:r>
                                </w:p>
                                <w:p w14:paraId="31EDD297" w14:textId="77777777" w:rsidR="00B25C83" w:rsidRPr="00B25C83" w:rsidRDefault="00B25C83" w:rsidP="00B25C83">
                                  <w:pPr>
                                    <w:spacing w:before="240" w:line="264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25C83">
                                    <w:rPr>
                                      <w:b/>
                                      <w:bCs/>
                                    </w:rPr>
                                    <w:t>ING</w:t>
                                  </w:r>
                                  <w:r w:rsidRPr="00B60682">
                                    <w:rPr>
                                      <w:b/>
                                      <w:bCs/>
                                    </w:rPr>
                                    <w:t>LES</w:t>
                                  </w:r>
                                  <w:r w:rsidRPr="00B25C83">
                                    <w:rPr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  <w:p w14:paraId="0BB4C73F" w14:textId="4A1F88E5" w:rsidR="00B25C83" w:rsidRDefault="00C638EE" w:rsidP="00B25C83">
                                  <w:pPr>
                                    <w:spacing w:before="240" w:line="264" w:lineRule="auto"/>
                                  </w:pPr>
                                  <w:r>
                                    <w:pict w14:anchorId="70B8321C">
                                      <v:shape id="Imagen 35" o:spid="_x0000_i1027" type="#_x0000_t75" style="width:12pt;height:12pt;visibility:visible;mso-wrap-style:square">
                                        <v:imagedata r:id="rId11" o:title=""/>
                                      </v:shape>
                                    </w:pict>
                                  </w:r>
                                  <w:r w:rsidR="00B25C83" w:rsidRPr="00B25C83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4C6DF1" wp14:editId="5C2276EA">
                                        <wp:extent cx="152400" cy="152400"/>
                                        <wp:effectExtent l="0" t="0" r="0" b="0"/>
                                        <wp:docPr id="31" name="Imagen 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25C83" w:rsidRPr="00157B2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38C9F9" wp14:editId="6AA91C90">
                                        <wp:extent cx="152400" cy="152400"/>
                                        <wp:effectExtent l="0" t="0" r="0" b="0"/>
                                        <wp:docPr id="32" name="Imagen 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25C83" w:rsidRPr="00157B2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4B9A89C" wp14:editId="118662E2">
                                        <wp:extent cx="152400" cy="152400"/>
                                        <wp:effectExtent l="0" t="0" r="0" b="0"/>
                                        <wp:docPr id="33" name="Imagen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B25C83" w:rsidRPr="00157B2A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8C3577" wp14:editId="7CEC0D5D">
                                        <wp:extent cx="152400" cy="152400"/>
                                        <wp:effectExtent l="0" t="0" r="0" b="0"/>
                                        <wp:docPr id="34" name="Imagen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C5F8F">
                                    <w:t xml:space="preserve"> </w:t>
                                  </w:r>
                                </w:p>
                                <w:p w14:paraId="16C8BC20" w14:textId="77777777" w:rsidR="00EC5F8F" w:rsidRDefault="00EC5F8F" w:rsidP="000240AC">
                                  <w:pPr>
                                    <w:spacing w:line="216" w:lineRule="auto"/>
                                  </w:pPr>
                                </w:p>
                                <w:p w14:paraId="5AF556A2" w14:textId="1DCACC55" w:rsidR="00B60682" w:rsidRDefault="00B60682" w:rsidP="00B60682">
                                  <w:pPr>
                                    <w:spacing w:before="240" w:line="264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 w:rsidRPr="00B60682"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Habilidades:</w:t>
                                  </w:r>
                                </w:p>
                                <w:p w14:paraId="080D95B9" w14:textId="4B713AF0" w:rsidR="00B60682" w:rsidRDefault="00B60682" w:rsidP="00B60682">
                                  <w:r>
                                    <w:t>-  Persona con criterio</w:t>
                                  </w:r>
                                </w:p>
                                <w:p w14:paraId="51EEE3A0" w14:textId="3410CFE0" w:rsidR="00B60682" w:rsidRDefault="00B60682" w:rsidP="00B60682">
                                  <w:r>
                                    <w:t>- Adaptación al trabajo</w:t>
                                  </w:r>
                                </w:p>
                                <w:p w14:paraId="11243935" w14:textId="23376FE4" w:rsidR="00B60682" w:rsidRDefault="00B60682" w:rsidP="00B60682">
                                  <w:r>
                                    <w:t>- Manejo y análisis de datos</w:t>
                                  </w:r>
                                </w:p>
                                <w:p w14:paraId="6B4929E9" w14:textId="4EA3EBFB" w:rsidR="00B60682" w:rsidRDefault="000958A4" w:rsidP="00B60682">
                                  <w:r>
                                    <w:t xml:space="preserve">- Creador de </w:t>
                                  </w:r>
                                  <w:r w:rsidR="00EC5F8F">
                                    <w:t>páginas</w:t>
                                  </w:r>
                                  <w:r>
                                    <w:t xml:space="preserve"> web</w:t>
                                  </w:r>
                                </w:p>
                                <w:p w14:paraId="01A0D86D" w14:textId="129B71B7" w:rsidR="00E62475" w:rsidRDefault="00E62475" w:rsidP="00B60682"/>
                                <w:p w14:paraId="70664216" w14:textId="53CBCE07" w:rsidR="00E62475" w:rsidRPr="00E62475" w:rsidRDefault="00E62475" w:rsidP="00B60682">
                                  <w:pPr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  <w:r w:rsidRPr="00E62475"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  <w:t>Disponibilidad:</w:t>
                                  </w:r>
                                </w:p>
                                <w:p w14:paraId="4CABD3C2" w14:textId="115989FA" w:rsidR="00E62475" w:rsidRPr="00B60682" w:rsidRDefault="00E62475" w:rsidP="00B60682">
                                  <w:r>
                                    <w:t>Horario Completo.</w:t>
                                  </w:r>
                                </w:p>
                                <w:p w14:paraId="65523511" w14:textId="77777777" w:rsidR="00B60682" w:rsidRPr="00B60682" w:rsidRDefault="00B60682" w:rsidP="00B60682">
                                  <w:pPr>
                                    <w:spacing w:before="240" w:line="264" w:lineRule="auto"/>
                                    <w:rPr>
                                      <w:b/>
                                      <w:bCs/>
                                      <w:color w:val="355D7E" w:themeColor="accent1" w:themeShade="80"/>
                                      <w:sz w:val="36"/>
                                      <w:szCs w:val="40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DEC0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left:0;text-align:left;margin-left:-15.5pt;margin-top:194.15pt;width:177.75pt;height:5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" filled="f" stroked="f" strokeweight=".5pt">
                      <v:textbox>
                        <w:txbxContent>
                          <w:p w14:paraId="0423FEC8" w14:textId="5CE191F7" w:rsidR="00EC5F8F" w:rsidRDefault="00EC5F8F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Omar Kevin Mitma Julcapoma</w:t>
                            </w:r>
                          </w:p>
                          <w:p w14:paraId="225BE59D" w14:textId="77777777" w:rsidR="00EC5F8F" w:rsidRDefault="00EC5F8F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</w:p>
                          <w:p w14:paraId="06D0F4CF" w14:textId="73F1E7F0" w:rsidR="003D37D6" w:rsidRPr="003D37D6" w:rsidRDefault="003D37D6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Contacto:</w:t>
                            </w:r>
                          </w:p>
                          <w:p w14:paraId="6D6310FA" w14:textId="6EFF0F74" w:rsidR="003D37D6" w:rsidRPr="000240AC" w:rsidRDefault="000240AC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sz w:val="24"/>
                                <w:szCs w:val="28"/>
                                <w:lang w:val="es-MX"/>
                              </w:rPr>
                            </w:pPr>
                            <w:r w:rsidRPr="000240AC">
                              <w:rPr>
                                <w:b/>
                                <w:bCs/>
                                <w:sz w:val="24"/>
                                <w:szCs w:val="28"/>
                                <w:lang w:val="es-MX"/>
                              </w:rPr>
                              <w:t>TELEFONO:</w:t>
                            </w:r>
                          </w:p>
                          <w:p w14:paraId="7B5509EA" w14:textId="036D9EFE" w:rsidR="000240AC" w:rsidRDefault="000240AC" w:rsidP="000240AC">
                            <w:pPr>
                              <w:spacing w:line="216" w:lineRule="auto"/>
                              <w:rPr>
                                <w:sz w:val="22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sz w:val="22"/>
                                <w:szCs w:val="24"/>
                                <w:lang w:val="es-MX"/>
                              </w:rPr>
                              <w:t>+51 931 899 489</w:t>
                            </w:r>
                          </w:p>
                          <w:p w14:paraId="1F7915E5" w14:textId="57B1F760" w:rsidR="000240AC" w:rsidRDefault="000240AC" w:rsidP="000240AC">
                            <w:pPr>
                              <w:spacing w:line="216" w:lineRule="auto"/>
                              <w:rPr>
                                <w:b/>
                                <w:bCs/>
                                <w:sz w:val="24"/>
                                <w:szCs w:val="28"/>
                                <w:lang w:val="es-MX"/>
                              </w:rPr>
                            </w:pPr>
                            <w:r w:rsidRPr="000240AC">
                              <w:rPr>
                                <w:b/>
                                <w:bCs/>
                                <w:sz w:val="24"/>
                                <w:szCs w:val="28"/>
                                <w:lang w:val="es-MX"/>
                              </w:rPr>
                              <w:t>E-mail:</w:t>
                            </w:r>
                          </w:p>
                          <w:p w14:paraId="616C0E6A" w14:textId="3C69DEE4" w:rsidR="000240AC" w:rsidRDefault="000240AC" w:rsidP="000240AC">
                            <w:pPr>
                              <w:spacing w:line="216" w:lineRule="auto"/>
                              <w:rPr>
                                <w:sz w:val="22"/>
                                <w:szCs w:val="24"/>
                                <w:lang w:val="es-MX"/>
                              </w:rPr>
                            </w:pPr>
                            <w:hyperlink r:id="rId16" w:history="1">
                              <w:r w:rsidRPr="00EB323B">
                                <w:rPr>
                                  <w:rStyle w:val="Hipervnculo"/>
                                  <w:sz w:val="22"/>
                                  <w:szCs w:val="24"/>
                                  <w:lang w:val="es-MX"/>
                                </w:rPr>
                                <w:t>omarmitma123@gmail.com</w:t>
                              </w:r>
                            </w:hyperlink>
                          </w:p>
                          <w:p w14:paraId="4498A832" w14:textId="77777777" w:rsidR="00B45341" w:rsidRDefault="00B45341" w:rsidP="000240AC">
                            <w:pPr>
                              <w:spacing w:line="216" w:lineRule="auto"/>
                              <w:rPr>
                                <w:sz w:val="22"/>
                                <w:szCs w:val="24"/>
                                <w:lang w:val="es-MX"/>
                              </w:rPr>
                            </w:pPr>
                          </w:p>
                          <w:p w14:paraId="2139653E" w14:textId="77777777" w:rsidR="00B25C83" w:rsidRDefault="00B25C83" w:rsidP="00B25C83">
                            <w:pPr>
                              <w:spacing w:before="240" w:line="264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157B2A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Idiomas:</w:t>
                            </w:r>
                          </w:p>
                          <w:p w14:paraId="31EDD297" w14:textId="77777777" w:rsidR="00B25C83" w:rsidRPr="00B25C83" w:rsidRDefault="00B25C83" w:rsidP="00B25C83">
                            <w:pPr>
                              <w:spacing w:before="240" w:line="264" w:lineRule="auto"/>
                              <w:rPr>
                                <w:b/>
                                <w:bCs/>
                              </w:rPr>
                            </w:pPr>
                            <w:r w:rsidRPr="00B25C83">
                              <w:rPr>
                                <w:b/>
                                <w:bCs/>
                              </w:rPr>
                              <w:t>ING</w:t>
                            </w:r>
                            <w:r w:rsidRPr="00B60682">
                              <w:rPr>
                                <w:b/>
                                <w:bCs/>
                              </w:rPr>
                              <w:t>LES</w:t>
                            </w:r>
                            <w:r w:rsidRPr="00B25C83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BB4C73F" w14:textId="4A1F88E5" w:rsidR="00B25C83" w:rsidRDefault="00B60682" w:rsidP="00B25C83">
                            <w:pPr>
                              <w:spacing w:before="240" w:line="264" w:lineRule="auto"/>
                            </w:pPr>
                            <w:r w:rsidRPr="00085FA5">
                              <w:pict w14:anchorId="70B8321C">
                                <v:shape id="Imagen 35" o:spid="_x0000_i1080" type="#_x0000_t75" style="width:12pt;height:12pt;visibility:visible;mso-wrap-style:square">
                                  <v:imagedata r:id="rId17" o:title=""/>
                                </v:shape>
                              </w:pict>
                            </w:r>
                            <w:r w:rsidR="00B25C83" w:rsidRPr="00B25C83">
                              <w:rPr>
                                <w:noProof/>
                              </w:rPr>
                              <w:drawing>
                                <wp:inline distT="0" distB="0" distL="0" distR="0" wp14:anchorId="314C6DF1" wp14:editId="5C2276EA">
                                  <wp:extent cx="152400" cy="152400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5C83" w:rsidRPr="00157B2A">
                              <w:rPr>
                                <w:noProof/>
                              </w:rPr>
                              <w:drawing>
                                <wp:inline distT="0" distB="0" distL="0" distR="0" wp14:anchorId="3138C9F9" wp14:editId="6AA91C90">
                                  <wp:extent cx="152400" cy="152400"/>
                                  <wp:effectExtent l="0" t="0" r="0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5C83" w:rsidRPr="00157B2A">
                              <w:rPr>
                                <w:noProof/>
                              </w:rPr>
                              <w:drawing>
                                <wp:inline distT="0" distB="0" distL="0" distR="0" wp14:anchorId="74B9A89C" wp14:editId="118662E2">
                                  <wp:extent cx="152400" cy="15240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5C83" w:rsidRPr="00157B2A">
                              <w:rPr>
                                <w:noProof/>
                              </w:rPr>
                              <w:drawing>
                                <wp:inline distT="0" distB="0" distL="0" distR="0" wp14:anchorId="6B8C3577" wp14:editId="7CEC0D5D">
                                  <wp:extent cx="152400" cy="152400"/>
                                  <wp:effectExtent l="0" t="0" r="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C5F8F">
                              <w:t xml:space="preserve"> </w:t>
                            </w:r>
                          </w:p>
                          <w:p w14:paraId="16C8BC20" w14:textId="77777777" w:rsidR="00EC5F8F" w:rsidRDefault="00EC5F8F" w:rsidP="000240AC">
                            <w:pPr>
                              <w:spacing w:line="216" w:lineRule="auto"/>
                            </w:pPr>
                          </w:p>
                          <w:p w14:paraId="5AF556A2" w14:textId="1DCACC55" w:rsidR="00B60682" w:rsidRDefault="00B60682" w:rsidP="00B60682">
                            <w:pPr>
                              <w:spacing w:before="240" w:line="264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B60682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Habilidades:</w:t>
                            </w:r>
                          </w:p>
                          <w:p w14:paraId="080D95B9" w14:textId="4B713AF0" w:rsidR="00B60682" w:rsidRDefault="00B60682" w:rsidP="00B60682">
                            <w:r>
                              <w:t>-  Persona con criterio</w:t>
                            </w:r>
                          </w:p>
                          <w:p w14:paraId="51EEE3A0" w14:textId="3410CFE0" w:rsidR="00B60682" w:rsidRDefault="00B60682" w:rsidP="00B60682">
                            <w:r>
                              <w:t>- Adaptación al trabajo</w:t>
                            </w:r>
                          </w:p>
                          <w:p w14:paraId="11243935" w14:textId="23376FE4" w:rsidR="00B60682" w:rsidRDefault="00B60682" w:rsidP="00B60682">
                            <w:r>
                              <w:t>- Manejo y análisis de datos</w:t>
                            </w:r>
                          </w:p>
                          <w:p w14:paraId="6B4929E9" w14:textId="4EA3EBFB" w:rsidR="00B60682" w:rsidRDefault="000958A4" w:rsidP="00B60682">
                            <w:r>
                              <w:t xml:space="preserve">- Creador de </w:t>
                            </w:r>
                            <w:r w:rsidR="00EC5F8F">
                              <w:t>páginas</w:t>
                            </w:r>
                            <w:r>
                              <w:t xml:space="preserve"> web</w:t>
                            </w:r>
                          </w:p>
                          <w:p w14:paraId="01A0D86D" w14:textId="129B71B7" w:rsidR="00E62475" w:rsidRDefault="00E62475" w:rsidP="00B60682"/>
                          <w:p w14:paraId="70664216" w14:textId="53CBCE07" w:rsidR="00E62475" w:rsidRPr="00E62475" w:rsidRDefault="00E62475" w:rsidP="00B60682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E62475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Disponibilidad:</w:t>
                            </w:r>
                          </w:p>
                          <w:p w14:paraId="4CABD3C2" w14:textId="115989FA" w:rsidR="00E62475" w:rsidRPr="00B60682" w:rsidRDefault="00E62475" w:rsidP="00B60682">
                            <w:r>
                              <w:t>Horario Completo.</w:t>
                            </w:r>
                          </w:p>
                          <w:p w14:paraId="65523511" w14:textId="77777777" w:rsidR="00B60682" w:rsidRPr="00B60682" w:rsidRDefault="00B60682" w:rsidP="00B60682">
                            <w:pPr>
                              <w:spacing w:before="240" w:line="264" w:lineRule="auto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127AF928" wp14:editId="3A94E16C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353695</wp:posOffset>
                  </wp:positionV>
                  <wp:extent cx="1430655" cy="2038350"/>
                  <wp:effectExtent l="0" t="0" r="0" b="0"/>
                  <wp:wrapSquare wrapText="bothSides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5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20FBD" w14:paraId="7B5B1ADE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3F3BA64F" w14:textId="62471A6F" w:rsidR="00620FBD" w:rsidRPr="00846D4F" w:rsidRDefault="00B25C83" w:rsidP="000629D5">
            <w:pPr>
              <w:pStyle w:val="Informacindecontacto"/>
              <w:rPr>
                <w:rStyle w:val="Hipervnculo"/>
              </w:rPr>
            </w:pPr>
            <w:r>
              <w:rPr>
                <w:noProof/>
                <w:color w:val="B85A22" w:themeColor="accent2" w:themeShade="BF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835948" wp14:editId="77788A1E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-2218690</wp:posOffset>
                      </wp:positionV>
                      <wp:extent cx="1200150" cy="247650"/>
                      <wp:effectExtent l="0" t="0" r="0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01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D00F42" w14:textId="522A7EFA" w:rsidR="00B25C83" w:rsidRPr="00B25C83" w:rsidRDefault="00B25C83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Nivel Básico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35948" id="Cuadro de texto 26" o:spid="_x0000_s1027" type="#_x0000_t202" style="position:absolute;margin-left:49.2pt;margin-top:-174.7pt;width:94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" filled="f" stroked="f" strokeweight=".5pt">
                      <v:textbox>
                        <w:txbxContent>
                          <w:p w14:paraId="76D00F42" w14:textId="522A7EFA" w:rsidR="00B25C83" w:rsidRPr="00B25C83" w:rsidRDefault="00B25C83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Nivel Básico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122A397" w14:textId="1AADA705" w:rsidR="0043117B" w:rsidRPr="00846D4F" w:rsidRDefault="00936442" w:rsidP="00846D4F">
      <w:pPr>
        <w:tabs>
          <w:tab w:val="left" w:pos="990"/>
        </w:tabs>
        <w:spacing w:after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4F107" wp14:editId="2F4B8605">
                <wp:simplePos x="0" y="0"/>
                <wp:positionH relativeFrom="column">
                  <wp:posOffset>2487295</wp:posOffset>
                </wp:positionH>
                <wp:positionV relativeFrom="paragraph">
                  <wp:posOffset>-8515985</wp:posOffset>
                </wp:positionV>
                <wp:extent cx="4256405" cy="645795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405" cy="645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744A9" w14:textId="02E286BF" w:rsidR="007E7CFD" w:rsidRPr="003D37D6" w:rsidRDefault="004C6241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ACERCA DE</w:t>
                            </w:r>
                            <w:r w:rsidR="007E7CFD"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 xml:space="preserve"> MI:</w:t>
                            </w:r>
                          </w:p>
                          <w:p w14:paraId="3ADBDE22" w14:textId="24E05EDD" w:rsidR="007E7CFD" w:rsidRDefault="004C6241">
                            <w:pPr>
                              <w:rPr>
                                <w:rFonts w:ascii="Poppins" w:hAnsi="Poppins" w:cs="Poppins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5555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Persona responsable, con iniciativa, con compromiso, con adaptabilidad al cambio, con facilidad para trabajar en equipo, disposición para el aprendizaje y el conocimiento del día a día. Capacidad para formular y proponer soluciones informáticas para el uso y manejo de la información, habilidad para obtener y analizar información. </w:t>
                            </w:r>
                          </w:p>
                          <w:p w14:paraId="05253157" w14:textId="77777777" w:rsidR="00EC5F8F" w:rsidRDefault="00EC5F8F" w:rsidP="00EC5F8F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EDUCACION:</w:t>
                            </w:r>
                          </w:p>
                          <w:p w14:paraId="7EE292EB" w14:textId="77777777" w:rsidR="00EC5F8F" w:rsidRPr="00B60682" w:rsidRDefault="00EC5F8F" w:rsidP="00EC5F8F">
                            <w:r>
                              <w:t xml:space="preserve">- PRIMARIA COMPLETA (2008-2014) </w:t>
                            </w:r>
                          </w:p>
                          <w:p w14:paraId="552B4A0A" w14:textId="77777777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</w:t>
                            </w:r>
                            <w:r w:rsidRPr="00B7298E">
                              <w:rPr>
                                <w:lang w:val="es-MX"/>
                              </w:rPr>
                              <w:t>SECUNDARIA COMPLETA (201</w:t>
                            </w:r>
                            <w:r>
                              <w:rPr>
                                <w:lang w:val="es-MX"/>
                              </w:rPr>
                              <w:t xml:space="preserve">5 </w:t>
                            </w:r>
                            <w:r w:rsidRPr="00B7298E">
                              <w:rPr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B7298E">
                              <w:rPr>
                                <w:lang w:val="es-MX"/>
                              </w:rPr>
                              <w:t>2019).</w:t>
                            </w:r>
                          </w:p>
                          <w:p w14:paraId="78C44775" w14:textId="77777777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 Ensamblaje de computadoras (2018-2019).</w:t>
                            </w:r>
                          </w:p>
                          <w:p w14:paraId="1CF64DF0" w14:textId="77777777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 COMPUTACION E INFORMATICA (2020 - 2023).</w:t>
                            </w:r>
                          </w:p>
                          <w:p w14:paraId="3018C289" w14:textId="77777777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- DISEÑO WEB (Formación a distancia). </w:t>
                            </w:r>
                          </w:p>
                          <w:p w14:paraId="40EBCD26" w14:textId="1B542639" w:rsidR="00EC5F8F" w:rsidRDefault="00EC5F8F" w:rsidP="00EC5F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 Angular, Spring boot (Formación a distancia).</w:t>
                            </w:r>
                          </w:p>
                          <w:p w14:paraId="07FCBA4D" w14:textId="77777777" w:rsidR="00EC5F8F" w:rsidRPr="003D37D6" w:rsidRDefault="00EC5F8F" w:rsidP="00EC5F8F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 xml:space="preserve">PRACTICAS: </w:t>
                            </w:r>
                          </w:p>
                          <w:p w14:paraId="0583DA18" w14:textId="77777777" w:rsidR="00EC5F8F" w:rsidRPr="007D0EE0" w:rsidRDefault="00EC5F8F" w:rsidP="00EC5F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0EE0">
                              <w:rPr>
                                <w:b/>
                                <w:bCs/>
                              </w:rPr>
                              <w:t>PROYECTOS REALIZADOS:</w:t>
                            </w:r>
                          </w:p>
                          <w:p w14:paraId="2E526E16" w14:textId="77777777" w:rsidR="00EC5F8F" w:rsidRDefault="00EC5F8F" w:rsidP="00EC5F8F">
                            <w:r>
                              <w:t>Realice varios proyectos en lo que va mi carrera técnica, estos fueron seleccionados como los mejores trabajos realizados y presentado en ferias de mi instituto.</w:t>
                            </w:r>
                          </w:p>
                          <w:p w14:paraId="2B5611A4" w14:textId="77777777" w:rsidR="00EC5F8F" w:rsidRDefault="00EC5F8F" w:rsidP="00EC5F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0EE0">
                              <w:rPr>
                                <w:b/>
                                <w:bCs/>
                              </w:rPr>
                              <w:t>PAGINAS WEB:</w:t>
                            </w:r>
                          </w:p>
                          <w:p w14:paraId="6733FC19" w14:textId="79D2E351" w:rsidR="00143782" w:rsidRPr="007D0EE0" w:rsidRDefault="00EC5F8F" w:rsidP="00143782">
                            <w:r>
                              <w:t>Realice vari</w:t>
                            </w:r>
                            <w:r w:rsidR="00515E39">
                              <w:t>os retos propuestos de la página F</w:t>
                            </w:r>
                            <w:r w:rsidR="00515E39" w:rsidRPr="00515E39">
                              <w:t>rontend</w:t>
                            </w:r>
                            <w:r w:rsidR="00515E39">
                              <w:t xml:space="preserve"> M</w:t>
                            </w:r>
                            <w:r w:rsidR="00515E39" w:rsidRPr="00515E39">
                              <w:t>entor</w:t>
                            </w:r>
                            <w:r w:rsidR="00143782">
                              <w:t xml:space="preserve"> en lo que implemente mis conocimientos y habilidades, y logre desarrollarlos. En el siguiente link esta mi perfil de la página en el cual se puede ver mis retos realizados.</w:t>
                            </w:r>
                            <w:r w:rsidR="00143782" w:rsidRPr="00143782">
                              <w:t xml:space="preserve"> </w:t>
                            </w:r>
                            <w:hyperlink r:id="rId23" w:history="1">
                              <w:r w:rsidR="00143782" w:rsidRPr="00C90251">
                                <w:rPr>
                                  <w:rStyle w:val="Hipervnculo"/>
                                </w:rPr>
                                <w:t>https://www.frontendmentor.io/profile/omarmitm</w:t>
                              </w:r>
                              <w:r w:rsidR="00143782" w:rsidRPr="00C90251">
                                <w:rPr>
                                  <w:rStyle w:val="Hipervnculo"/>
                                </w:rPr>
                                <w:t>a</w:t>
                              </w:r>
                            </w:hyperlink>
                          </w:p>
                          <w:p w14:paraId="064B0B4A" w14:textId="77777777" w:rsidR="00EC5F8F" w:rsidRPr="00EC5F8F" w:rsidRDefault="00EC5F8F" w:rsidP="00EC5F8F"/>
                          <w:p w14:paraId="4EA40373" w14:textId="77777777" w:rsidR="00EC5F8F" w:rsidRPr="007E7CFD" w:rsidRDefault="00EC5F8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4F10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margin-left:195.85pt;margin-top:-670.55pt;width:335.15pt;height:50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1DGgIAADQEAAAOAAAAZHJzL2Uyb0RvYy54bWysU01vGyEQvVfqf0Dc67Vd221WXkduIleV&#10;oiSSU+WMWfAiAUMBe9f99R1YfzXtqeoFBmaYj/ce89vOaLIXPiiwFR0NhpQIy6FWdlvR7y+rD58p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" filled="f" stroked="f" strokeweight=".5pt">
                <v:textbox>
                  <w:txbxContent>
                    <w:p w14:paraId="695744A9" w14:textId="02E286BF" w:rsidR="007E7CFD" w:rsidRPr="003D37D6" w:rsidRDefault="004C6241">
                      <w:pP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>ACERCA DE</w:t>
                      </w:r>
                      <w:r w:rsidR="007E7CFD"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 xml:space="preserve"> MI:</w:t>
                      </w:r>
                    </w:p>
                    <w:p w14:paraId="3ADBDE22" w14:textId="24E05EDD" w:rsidR="007E7CFD" w:rsidRDefault="004C6241">
                      <w:pPr>
                        <w:rPr>
                          <w:rFonts w:ascii="Poppins" w:hAnsi="Poppins" w:cs="Poppins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555555"/>
                          <w:sz w:val="21"/>
                          <w:szCs w:val="21"/>
                          <w:shd w:val="clear" w:color="auto" w:fill="FFFFFF"/>
                        </w:rPr>
                        <w:t xml:space="preserve">Persona responsable, con iniciativa, con compromiso, con adaptabilidad al cambio, con facilidad para trabajar en equipo, disposición para el aprendizaje y el conocimiento del día a día. Capacidad para formular y proponer soluciones informáticas para el uso y manejo de la información, habilidad para obtener y analizar información. </w:t>
                      </w:r>
                    </w:p>
                    <w:p w14:paraId="05253157" w14:textId="77777777" w:rsidR="00EC5F8F" w:rsidRDefault="00EC5F8F" w:rsidP="00EC5F8F">
                      <w:pP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>EDUCACION:</w:t>
                      </w:r>
                    </w:p>
                    <w:p w14:paraId="7EE292EB" w14:textId="77777777" w:rsidR="00EC5F8F" w:rsidRPr="00B60682" w:rsidRDefault="00EC5F8F" w:rsidP="00EC5F8F">
                      <w:r>
                        <w:t xml:space="preserve">- PRIMARIA COMPLETA (2008-2014) </w:t>
                      </w:r>
                    </w:p>
                    <w:p w14:paraId="552B4A0A" w14:textId="77777777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</w:t>
                      </w:r>
                      <w:r w:rsidRPr="00B7298E">
                        <w:rPr>
                          <w:lang w:val="es-MX"/>
                        </w:rPr>
                        <w:t>SECUNDARIA COMPLETA (201</w:t>
                      </w:r>
                      <w:r>
                        <w:rPr>
                          <w:lang w:val="es-MX"/>
                        </w:rPr>
                        <w:t xml:space="preserve">5 </w:t>
                      </w:r>
                      <w:r w:rsidRPr="00B7298E">
                        <w:rPr>
                          <w:lang w:val="es-MX"/>
                        </w:rPr>
                        <w:t>-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Pr="00B7298E">
                        <w:rPr>
                          <w:lang w:val="es-MX"/>
                        </w:rPr>
                        <w:t>2019).</w:t>
                      </w:r>
                    </w:p>
                    <w:p w14:paraId="78C44775" w14:textId="77777777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 Ensamblaje de computadoras (2018-2019).</w:t>
                      </w:r>
                    </w:p>
                    <w:p w14:paraId="1CF64DF0" w14:textId="77777777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 COMPUTACION E INFORMATICA (2020 - 2023).</w:t>
                      </w:r>
                    </w:p>
                    <w:p w14:paraId="3018C289" w14:textId="77777777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- DISEÑO WEB (Formación a distancia). </w:t>
                      </w:r>
                    </w:p>
                    <w:p w14:paraId="40EBCD26" w14:textId="1B542639" w:rsidR="00EC5F8F" w:rsidRDefault="00EC5F8F" w:rsidP="00EC5F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- Angular, Spring boot (Formación a distancia).</w:t>
                      </w:r>
                    </w:p>
                    <w:p w14:paraId="07FCBA4D" w14:textId="77777777" w:rsidR="00EC5F8F" w:rsidRPr="003D37D6" w:rsidRDefault="00EC5F8F" w:rsidP="00EC5F8F">
                      <w:pP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 xml:space="preserve">PRACTICAS: </w:t>
                      </w:r>
                    </w:p>
                    <w:p w14:paraId="0583DA18" w14:textId="77777777" w:rsidR="00EC5F8F" w:rsidRPr="007D0EE0" w:rsidRDefault="00EC5F8F" w:rsidP="00EC5F8F">
                      <w:pPr>
                        <w:rPr>
                          <w:b/>
                          <w:bCs/>
                        </w:rPr>
                      </w:pPr>
                      <w:r w:rsidRPr="007D0EE0">
                        <w:rPr>
                          <w:b/>
                          <w:bCs/>
                        </w:rPr>
                        <w:t>PROYECTOS REALIZADOS:</w:t>
                      </w:r>
                    </w:p>
                    <w:p w14:paraId="2E526E16" w14:textId="77777777" w:rsidR="00EC5F8F" w:rsidRDefault="00EC5F8F" w:rsidP="00EC5F8F">
                      <w:r>
                        <w:t>Realice varios proyectos en lo que va mi carrera técnica, estos fueron seleccionados como los mejores trabajos realizados y presentado en ferias de mi instituto.</w:t>
                      </w:r>
                    </w:p>
                    <w:p w14:paraId="2B5611A4" w14:textId="77777777" w:rsidR="00EC5F8F" w:rsidRDefault="00EC5F8F" w:rsidP="00EC5F8F">
                      <w:pPr>
                        <w:rPr>
                          <w:b/>
                          <w:bCs/>
                        </w:rPr>
                      </w:pPr>
                      <w:r w:rsidRPr="007D0EE0">
                        <w:rPr>
                          <w:b/>
                          <w:bCs/>
                        </w:rPr>
                        <w:t>PAGINAS WEB:</w:t>
                      </w:r>
                    </w:p>
                    <w:p w14:paraId="6733FC19" w14:textId="79D2E351" w:rsidR="00143782" w:rsidRPr="007D0EE0" w:rsidRDefault="00EC5F8F" w:rsidP="00143782">
                      <w:r>
                        <w:t>Realice vari</w:t>
                      </w:r>
                      <w:r w:rsidR="00515E39">
                        <w:t>os retos propuestos de la página F</w:t>
                      </w:r>
                      <w:r w:rsidR="00515E39" w:rsidRPr="00515E39">
                        <w:t>rontend</w:t>
                      </w:r>
                      <w:r w:rsidR="00515E39">
                        <w:t xml:space="preserve"> M</w:t>
                      </w:r>
                      <w:r w:rsidR="00515E39" w:rsidRPr="00515E39">
                        <w:t>entor</w:t>
                      </w:r>
                      <w:r w:rsidR="00143782">
                        <w:t xml:space="preserve"> en lo que implemente mis conocimientos y habilidades, y logre desarrollarlos. En el siguiente link esta mi perfil de la página en el cual se puede ver mis retos realizados.</w:t>
                      </w:r>
                      <w:r w:rsidR="00143782" w:rsidRPr="00143782">
                        <w:t xml:space="preserve"> </w:t>
                      </w:r>
                      <w:hyperlink r:id="rId24" w:history="1">
                        <w:r w:rsidR="00143782" w:rsidRPr="00C90251">
                          <w:rPr>
                            <w:rStyle w:val="Hipervnculo"/>
                          </w:rPr>
                          <w:t>https://www.frontendmentor.io/profile/omarmitm</w:t>
                        </w:r>
                        <w:r w:rsidR="00143782" w:rsidRPr="00C90251">
                          <w:rPr>
                            <w:rStyle w:val="Hipervnculo"/>
                          </w:rPr>
                          <w:t>a</w:t>
                        </w:r>
                      </w:hyperlink>
                    </w:p>
                    <w:p w14:paraId="064B0B4A" w14:textId="77777777" w:rsidR="00EC5F8F" w:rsidRPr="00EC5F8F" w:rsidRDefault="00EC5F8F" w:rsidP="00EC5F8F"/>
                    <w:p w14:paraId="4EA40373" w14:textId="77777777" w:rsidR="00EC5F8F" w:rsidRPr="007E7CFD" w:rsidRDefault="00EC5F8F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3782">
        <w:rPr>
          <w:noProof/>
          <w:sz w:val="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52F6D" wp14:editId="6181CCA7">
                <wp:simplePos x="0" y="0"/>
                <wp:positionH relativeFrom="margin">
                  <wp:posOffset>2476006</wp:posOffset>
                </wp:positionH>
                <wp:positionV relativeFrom="paragraph">
                  <wp:posOffset>-2245566</wp:posOffset>
                </wp:positionV>
                <wp:extent cx="4266334" cy="33337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6334" cy="333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4E987" w14:textId="13B1C65F" w:rsidR="001B0243" w:rsidRDefault="00143782">
                            <w:pP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CONOCIMIENTOS</w:t>
                            </w:r>
                            <w:r w:rsidR="001B0243" w:rsidRPr="003D37D6"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  <w:t>:</w:t>
                            </w:r>
                          </w:p>
                          <w:p w14:paraId="587167F4" w14:textId="1683C06E" w:rsidR="00093AFF" w:rsidRPr="003D37D6" w:rsidRDefault="00093AFF" w:rsidP="00093AFF">
                            <w:pPr>
                              <w:jc w:val="center"/>
                              <w:rPr>
                                <w:b/>
                                <w:bCs/>
                                <w:color w:val="355D7E" w:themeColor="accent1" w:themeShade="80"/>
                                <w:sz w:val="36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9F940" wp14:editId="3AFA545E">
                                  <wp:extent cx="3823855" cy="2904490"/>
                                  <wp:effectExtent l="0" t="0" r="5715" b="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3855" cy="2904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2F6D" id="Cuadro de texto 5" o:spid="_x0000_s1029" type="#_x0000_t202" style="position:absolute;margin-left:194.95pt;margin-top:-176.8pt;width:335.95pt;height:26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" filled="f" stroked="f" strokeweight=".5pt">
                <v:textbox>
                  <w:txbxContent>
                    <w:p w14:paraId="2FF4E987" w14:textId="13B1C65F" w:rsidR="001B0243" w:rsidRDefault="00143782">
                      <w:pP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>CONOCIMIENTOS</w:t>
                      </w:r>
                      <w:r w:rsidR="001B0243" w:rsidRPr="003D37D6"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  <w:t>:</w:t>
                      </w:r>
                    </w:p>
                    <w:p w14:paraId="587167F4" w14:textId="1683C06E" w:rsidR="00093AFF" w:rsidRPr="003D37D6" w:rsidRDefault="00093AFF" w:rsidP="00093AFF">
                      <w:pPr>
                        <w:jc w:val="center"/>
                        <w:rPr>
                          <w:b/>
                          <w:bCs/>
                          <w:color w:val="355D7E" w:themeColor="accent1" w:themeShade="80"/>
                          <w:sz w:val="36"/>
                          <w:szCs w:val="40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79F940" wp14:editId="3AFA545E">
                            <wp:extent cx="3823855" cy="2904490"/>
                            <wp:effectExtent l="0" t="0" r="5715" b="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3855" cy="2904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3117B" w:rsidRPr="00846D4F" w:rsidSect="00B821B0">
      <w:headerReference w:type="default" r:id="rId2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E14A7" w14:textId="77777777" w:rsidR="00C638EE" w:rsidRDefault="00C638EE" w:rsidP="000C45FF">
      <w:r>
        <w:separator/>
      </w:r>
    </w:p>
  </w:endnote>
  <w:endnote w:type="continuationSeparator" w:id="0">
    <w:p w14:paraId="4D3E81F3" w14:textId="77777777" w:rsidR="00C638EE" w:rsidRDefault="00C638E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E764" w14:textId="77777777" w:rsidR="00C638EE" w:rsidRDefault="00C638EE" w:rsidP="000C45FF">
      <w:r>
        <w:separator/>
      </w:r>
    </w:p>
  </w:footnote>
  <w:footnote w:type="continuationSeparator" w:id="0">
    <w:p w14:paraId="7C046365" w14:textId="77777777" w:rsidR="00C638EE" w:rsidRDefault="00C638E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6ACE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45B25110" wp14:editId="64DCB08C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27AF9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5A274CB4"/>
    <w:multiLevelType w:val="hybridMultilevel"/>
    <w:tmpl w:val="0DD642B0"/>
    <w:lvl w:ilvl="0" w:tplc="88A47DF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612769">
    <w:abstractNumId w:val="1"/>
  </w:num>
  <w:num w:numId="2" w16cid:durableId="490483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BD"/>
    <w:rsid w:val="000240AC"/>
    <w:rsid w:val="00036450"/>
    <w:rsid w:val="00061C84"/>
    <w:rsid w:val="000629D5"/>
    <w:rsid w:val="00076632"/>
    <w:rsid w:val="00093AFF"/>
    <w:rsid w:val="000958A4"/>
    <w:rsid w:val="000C45FF"/>
    <w:rsid w:val="000E3FD1"/>
    <w:rsid w:val="000E69A7"/>
    <w:rsid w:val="000F46E6"/>
    <w:rsid w:val="00143782"/>
    <w:rsid w:val="00157B2A"/>
    <w:rsid w:val="00176642"/>
    <w:rsid w:val="00180329"/>
    <w:rsid w:val="0019001F"/>
    <w:rsid w:val="00192FBF"/>
    <w:rsid w:val="001A74A5"/>
    <w:rsid w:val="001A78E2"/>
    <w:rsid w:val="001B0243"/>
    <w:rsid w:val="001B2ABD"/>
    <w:rsid w:val="001D2335"/>
    <w:rsid w:val="001E1759"/>
    <w:rsid w:val="001F1ECC"/>
    <w:rsid w:val="0020487A"/>
    <w:rsid w:val="002400EB"/>
    <w:rsid w:val="00244620"/>
    <w:rsid w:val="00256CF7"/>
    <w:rsid w:val="0030481B"/>
    <w:rsid w:val="00371F19"/>
    <w:rsid w:val="003D37D6"/>
    <w:rsid w:val="004071FC"/>
    <w:rsid w:val="00445947"/>
    <w:rsid w:val="004813B3"/>
    <w:rsid w:val="00496591"/>
    <w:rsid w:val="004C6241"/>
    <w:rsid w:val="004C63E4"/>
    <w:rsid w:val="004D3011"/>
    <w:rsid w:val="004F63B3"/>
    <w:rsid w:val="00513197"/>
    <w:rsid w:val="00515E39"/>
    <w:rsid w:val="00517F29"/>
    <w:rsid w:val="005645EE"/>
    <w:rsid w:val="005B3E0D"/>
    <w:rsid w:val="005D6289"/>
    <w:rsid w:val="005E39D5"/>
    <w:rsid w:val="00612544"/>
    <w:rsid w:val="00620FBD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7D0EE0"/>
    <w:rsid w:val="007E7CFD"/>
    <w:rsid w:val="00802CA0"/>
    <w:rsid w:val="00846D4F"/>
    <w:rsid w:val="008861C4"/>
    <w:rsid w:val="00896CBD"/>
    <w:rsid w:val="008C1736"/>
    <w:rsid w:val="00922D5C"/>
    <w:rsid w:val="00925DDD"/>
    <w:rsid w:val="00936442"/>
    <w:rsid w:val="00961C84"/>
    <w:rsid w:val="009A1880"/>
    <w:rsid w:val="009C5211"/>
    <w:rsid w:val="009D3DCE"/>
    <w:rsid w:val="009E7C63"/>
    <w:rsid w:val="00A10A67"/>
    <w:rsid w:val="00A2118D"/>
    <w:rsid w:val="00A829CF"/>
    <w:rsid w:val="00AD76E2"/>
    <w:rsid w:val="00AF62EF"/>
    <w:rsid w:val="00B20152"/>
    <w:rsid w:val="00B25C83"/>
    <w:rsid w:val="00B45341"/>
    <w:rsid w:val="00B60682"/>
    <w:rsid w:val="00B70850"/>
    <w:rsid w:val="00B7298E"/>
    <w:rsid w:val="00B73D43"/>
    <w:rsid w:val="00B821B0"/>
    <w:rsid w:val="00BD13CC"/>
    <w:rsid w:val="00C066B6"/>
    <w:rsid w:val="00C37BA1"/>
    <w:rsid w:val="00C4674C"/>
    <w:rsid w:val="00C506CF"/>
    <w:rsid w:val="00C638EE"/>
    <w:rsid w:val="00C72BED"/>
    <w:rsid w:val="00C90251"/>
    <w:rsid w:val="00C9578B"/>
    <w:rsid w:val="00C978F5"/>
    <w:rsid w:val="00CA562E"/>
    <w:rsid w:val="00CB2D30"/>
    <w:rsid w:val="00D2522B"/>
    <w:rsid w:val="00D44630"/>
    <w:rsid w:val="00D82F2F"/>
    <w:rsid w:val="00DA694B"/>
    <w:rsid w:val="00DD172A"/>
    <w:rsid w:val="00E25A26"/>
    <w:rsid w:val="00E36DC1"/>
    <w:rsid w:val="00E55D74"/>
    <w:rsid w:val="00E62475"/>
    <w:rsid w:val="00E866EC"/>
    <w:rsid w:val="00E93B74"/>
    <w:rsid w:val="00EB3A62"/>
    <w:rsid w:val="00EC5F8F"/>
    <w:rsid w:val="00F5234D"/>
    <w:rsid w:val="00F60274"/>
    <w:rsid w:val="00F67C54"/>
    <w:rsid w:val="00F77FB9"/>
    <w:rsid w:val="00FA2AE7"/>
    <w:rsid w:val="00FA3A2E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5E94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  <w:style w:type="paragraph" w:styleId="Prrafodelista">
    <w:name w:val="List Paragraph"/>
    <w:basedOn w:val="Normal"/>
    <w:uiPriority w:val="34"/>
    <w:semiHidden/>
    <w:qFormat/>
    <w:rsid w:val="00B7298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9025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image" Target="media/image20.emf"/><Relationship Id="rId26" Type="http://schemas.openxmlformats.org/officeDocument/2006/relationships/image" Target="media/image70.png"/><Relationship Id="rId3" Type="http://schemas.openxmlformats.org/officeDocument/2006/relationships/customXml" Target="../customXml/item3.xml"/><Relationship Id="rId21" Type="http://schemas.openxmlformats.org/officeDocument/2006/relationships/image" Target="media/image50.emf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10.emf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mailto:omarmitma123@gmail.com" TargetMode="External"/><Relationship Id="rId20" Type="http://schemas.openxmlformats.org/officeDocument/2006/relationships/image" Target="media/image40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24" Type="http://schemas.openxmlformats.org/officeDocument/2006/relationships/hyperlink" Target="https://www.frontendmentor.io/profile/omarmitma" TargetMode="External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23" Type="http://schemas.openxmlformats.org/officeDocument/2006/relationships/hyperlink" Target="https://www.frontendmentor.io/profile/omarmitma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omarmitma123@gmail.com" TargetMode="External"/><Relationship Id="rId19" Type="http://schemas.openxmlformats.org/officeDocument/2006/relationships/image" Target="media/image30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arta%20de%20presentaci&#243;n%20gris%20azul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2022-03-30T00:53:00Z</dcterms:created>
  <dcterms:modified xsi:type="dcterms:W3CDTF">2022-04-13T23:17:00Z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